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高并发32960直连压测模拟工具使用说明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一、介绍：</w:t>
      </w:r>
    </w:p>
    <w:p>
      <w:p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国标32960终端直连并发压测工具，采用Golang 语言开发，具备单个模拟器模拟10万的能力。企业针对具体需求，可以启动多个模拟器进行性能压测。压测前需要重点说明的是由于我们是客户端压测，需要建立大量的Tcp连接，这样单个IP能提供最多6万多个tcp连接，算上一些保留和系统占用的端口。我们保守是一个IP对应5万个TCP连接；这样我们可以用一个机器，或者两个机器来模拟。如果是单机，需要启动多个模拟器且采用虚IP的方式例如:</w:t>
      </w:r>
    </w:p>
    <w:p>
      <w:p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Eth0: IP 192.168.6.101 netmask 255.255.255.0</w:t>
      </w:r>
    </w:p>
    <w:p>
      <w:p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Linux 设置:#ifconfig eth0 192.168.6.102 netmask 255.255.255.0 up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二、模拟器使用说明: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PressureTools 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参数：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-h   国标服务器IP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-p   国标服务器Port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-l    IP地址列表(192.168.6.101:192.168.6.102)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还需要当前路径下准备一个vin文件和sim 数据，vin是用来模拟车辆数据的vin模拟数据(可以通过客户自己的要求自己实现);sim 用来模拟国标32960数据的。模拟程序运行后会在当前路径下生成一个log/PressureTools.log的日志信息。报文时间间隔是30 秒。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vin 文件</w:t>
      </w:r>
    </w:p>
    <w:p>
      <w:pPr>
        <w:ind w:left="420" w:leftChars="0" w:firstLine="420" w:firstLineChars="0"/>
        <w:jc w:val="center"/>
      </w:pPr>
      <w:r>
        <w:drawing>
          <wp:inline distT="0" distB="0" distL="114300" distR="114300">
            <wp:extent cx="2047875" cy="7742555"/>
            <wp:effectExtent l="0" t="0" r="952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7742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sim 车辆模拟数据</w:t>
      </w: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379730"/>
            <wp:effectExtent l="0" t="0" r="317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服务器配置：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模拟器服务器配置最好是物理机，且操作系统是Linux。cpu 8 core 以上，物理内存8G以上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修改/etc/security/limits.conf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*   soft   nofile        65535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*   hard   nofile        65535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8E9F1A"/>
    <w:multiLevelType w:val="singleLevel"/>
    <w:tmpl w:val="2F8E9F1A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324225"/>
    <w:rsid w:val="003A2EE2"/>
    <w:rsid w:val="00B15811"/>
    <w:rsid w:val="00E53186"/>
    <w:rsid w:val="010211E8"/>
    <w:rsid w:val="01AC0631"/>
    <w:rsid w:val="039E7664"/>
    <w:rsid w:val="060F35AF"/>
    <w:rsid w:val="06CA10A7"/>
    <w:rsid w:val="076B0638"/>
    <w:rsid w:val="07C66FBA"/>
    <w:rsid w:val="08B37A0C"/>
    <w:rsid w:val="08CD0055"/>
    <w:rsid w:val="095A1F39"/>
    <w:rsid w:val="0964580F"/>
    <w:rsid w:val="09A429BF"/>
    <w:rsid w:val="0C241FF6"/>
    <w:rsid w:val="0C561D58"/>
    <w:rsid w:val="0D5828A6"/>
    <w:rsid w:val="0D84109B"/>
    <w:rsid w:val="0D8F4EE1"/>
    <w:rsid w:val="0EB2027A"/>
    <w:rsid w:val="0EFB1D6C"/>
    <w:rsid w:val="0F007BD3"/>
    <w:rsid w:val="0F7928B9"/>
    <w:rsid w:val="0FDD4F02"/>
    <w:rsid w:val="100A6E96"/>
    <w:rsid w:val="10225DA7"/>
    <w:rsid w:val="111414F7"/>
    <w:rsid w:val="11393E46"/>
    <w:rsid w:val="11B43397"/>
    <w:rsid w:val="11C9275B"/>
    <w:rsid w:val="136A68EB"/>
    <w:rsid w:val="13C34939"/>
    <w:rsid w:val="14B77FAA"/>
    <w:rsid w:val="154F19AA"/>
    <w:rsid w:val="15666E9D"/>
    <w:rsid w:val="15E54584"/>
    <w:rsid w:val="16C529A1"/>
    <w:rsid w:val="17B4052E"/>
    <w:rsid w:val="19F430EA"/>
    <w:rsid w:val="1B0B137F"/>
    <w:rsid w:val="1B9000AF"/>
    <w:rsid w:val="1C2B7179"/>
    <w:rsid w:val="1C6E5738"/>
    <w:rsid w:val="1C7E17F1"/>
    <w:rsid w:val="1CCA0310"/>
    <w:rsid w:val="1CF46D36"/>
    <w:rsid w:val="1DCE5BDC"/>
    <w:rsid w:val="1EFE218D"/>
    <w:rsid w:val="204638A1"/>
    <w:rsid w:val="20594339"/>
    <w:rsid w:val="215913BE"/>
    <w:rsid w:val="217E072F"/>
    <w:rsid w:val="226C0A20"/>
    <w:rsid w:val="23380B56"/>
    <w:rsid w:val="238B328C"/>
    <w:rsid w:val="2395096E"/>
    <w:rsid w:val="247E0555"/>
    <w:rsid w:val="26D20A99"/>
    <w:rsid w:val="28D30743"/>
    <w:rsid w:val="2ACE2E3C"/>
    <w:rsid w:val="2AF62FC6"/>
    <w:rsid w:val="2C265DAA"/>
    <w:rsid w:val="2C782B1F"/>
    <w:rsid w:val="2D274180"/>
    <w:rsid w:val="2E9721B6"/>
    <w:rsid w:val="2F8D53DD"/>
    <w:rsid w:val="30945794"/>
    <w:rsid w:val="30AB5D55"/>
    <w:rsid w:val="30EF70EE"/>
    <w:rsid w:val="32A216C2"/>
    <w:rsid w:val="33DD6391"/>
    <w:rsid w:val="34AF5270"/>
    <w:rsid w:val="34CA0B88"/>
    <w:rsid w:val="34F965A2"/>
    <w:rsid w:val="360874B1"/>
    <w:rsid w:val="36A60F2F"/>
    <w:rsid w:val="36D41DB3"/>
    <w:rsid w:val="377B1161"/>
    <w:rsid w:val="37B978C0"/>
    <w:rsid w:val="39111159"/>
    <w:rsid w:val="398A210F"/>
    <w:rsid w:val="399825E6"/>
    <w:rsid w:val="39AE7838"/>
    <w:rsid w:val="3ACE4A16"/>
    <w:rsid w:val="3BDE7216"/>
    <w:rsid w:val="3C140FBF"/>
    <w:rsid w:val="3C7B6E9F"/>
    <w:rsid w:val="3CCA4F07"/>
    <w:rsid w:val="3DC93B1A"/>
    <w:rsid w:val="3DE15969"/>
    <w:rsid w:val="3E6D7BDE"/>
    <w:rsid w:val="3F79142F"/>
    <w:rsid w:val="41F6189C"/>
    <w:rsid w:val="42472892"/>
    <w:rsid w:val="42E953F1"/>
    <w:rsid w:val="4322762A"/>
    <w:rsid w:val="43324225"/>
    <w:rsid w:val="436E7969"/>
    <w:rsid w:val="43A72D06"/>
    <w:rsid w:val="440E46D1"/>
    <w:rsid w:val="44561FFC"/>
    <w:rsid w:val="44E4086C"/>
    <w:rsid w:val="4557003C"/>
    <w:rsid w:val="47947953"/>
    <w:rsid w:val="47BD084A"/>
    <w:rsid w:val="489C64E0"/>
    <w:rsid w:val="4BBA21D9"/>
    <w:rsid w:val="4D1730CF"/>
    <w:rsid w:val="4E6021C9"/>
    <w:rsid w:val="4EFE19C6"/>
    <w:rsid w:val="4F501A07"/>
    <w:rsid w:val="4F9874D1"/>
    <w:rsid w:val="4FB35CC9"/>
    <w:rsid w:val="528C1197"/>
    <w:rsid w:val="52D25B45"/>
    <w:rsid w:val="53072B90"/>
    <w:rsid w:val="53AD7F98"/>
    <w:rsid w:val="544C7977"/>
    <w:rsid w:val="54A05901"/>
    <w:rsid w:val="54E6784E"/>
    <w:rsid w:val="551B19D2"/>
    <w:rsid w:val="556D4AEB"/>
    <w:rsid w:val="55F954D9"/>
    <w:rsid w:val="59D5529F"/>
    <w:rsid w:val="5A990BC2"/>
    <w:rsid w:val="5AC03EA2"/>
    <w:rsid w:val="5B4E5266"/>
    <w:rsid w:val="5BF86D6F"/>
    <w:rsid w:val="5C897733"/>
    <w:rsid w:val="5CC038C8"/>
    <w:rsid w:val="5D735DDB"/>
    <w:rsid w:val="61F6480F"/>
    <w:rsid w:val="623E26F1"/>
    <w:rsid w:val="64554FF3"/>
    <w:rsid w:val="64EA0AFD"/>
    <w:rsid w:val="65000209"/>
    <w:rsid w:val="672A61FC"/>
    <w:rsid w:val="67834862"/>
    <w:rsid w:val="685C2D06"/>
    <w:rsid w:val="69714845"/>
    <w:rsid w:val="69D85B98"/>
    <w:rsid w:val="69E72BC5"/>
    <w:rsid w:val="6A3666C5"/>
    <w:rsid w:val="6A6B1607"/>
    <w:rsid w:val="6B4503CE"/>
    <w:rsid w:val="6BAC4747"/>
    <w:rsid w:val="6BF2182F"/>
    <w:rsid w:val="6D4C4D61"/>
    <w:rsid w:val="6D535020"/>
    <w:rsid w:val="6F486D1F"/>
    <w:rsid w:val="71EB36AA"/>
    <w:rsid w:val="720765D3"/>
    <w:rsid w:val="73054ECB"/>
    <w:rsid w:val="7347146C"/>
    <w:rsid w:val="74163947"/>
    <w:rsid w:val="74475E0A"/>
    <w:rsid w:val="7508232F"/>
    <w:rsid w:val="7567303B"/>
    <w:rsid w:val="766E7534"/>
    <w:rsid w:val="76AC224E"/>
    <w:rsid w:val="79227A00"/>
    <w:rsid w:val="795E129E"/>
    <w:rsid w:val="79954D1E"/>
    <w:rsid w:val="7A016340"/>
    <w:rsid w:val="7AD55C54"/>
    <w:rsid w:val="7B1B3C81"/>
    <w:rsid w:val="7C5037C5"/>
    <w:rsid w:val="7CB25C32"/>
    <w:rsid w:val="7CE1555D"/>
    <w:rsid w:val="7F5E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fengming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2018-05-09T05:16:00Z</dcterms:created>
  <dc:creator>雪山小虎子</dc:creator>
  <cp:lastModifiedBy>雪山小虎子</cp:lastModifiedBy>
  <dcterms:modified xsi:type="dcterms:W3CDTF">2018-05-09T06:17:00Z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